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0920" w14:textId="59EE87AD" w:rsidR="004418F4" w:rsidRPr="00F67DCC" w:rsidRDefault="000717BD" w:rsidP="004418F4">
      <w:pPr>
        <w:pStyle w:val="Sinespaciado"/>
        <w:rPr>
          <w:noProof/>
          <w:sz w:val="4"/>
          <w:szCs w:val="4"/>
        </w:rPr>
      </w:pPr>
      <w:r w:rsidRPr="00F67DCC">
        <w:rPr>
          <w:noProof/>
          <w:sz w:val="4"/>
          <w:szCs w:val="4"/>
          <w:lang w:bidi="es-ES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09D39837" wp14:editId="3AD75C46">
                <wp:simplePos x="0" y="0"/>
                <wp:positionH relativeFrom="margin">
                  <wp:align>left</wp:align>
                </wp:positionH>
                <wp:positionV relativeFrom="paragraph">
                  <wp:posOffset>-504825</wp:posOffset>
                </wp:positionV>
                <wp:extent cx="6667508" cy="7233789"/>
                <wp:effectExtent l="0" t="0" r="0" b="81915"/>
                <wp:wrapNone/>
                <wp:docPr id="8" name="Grupo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8" cy="7233789"/>
                          <a:chOff x="-8" y="0"/>
                          <a:chExt cx="6667780" cy="7218502"/>
                        </a:xfrm>
                      </wpg:grpSpPr>
                      <wpg:grpSp>
                        <wpg:cNvPr id="4" name="Grupo 4">
                          <a:extLst>
                            <a:ext uri="{FF2B5EF4-FFF2-40B4-BE49-F238E27FC236}">
                              <a16:creationId xmlns:a16="http://schemas.microsoft.com/office/drawing/2014/main" id="{B7290BD1-59A0-45EB-81F0-6783430827AA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2438400" y="4762500"/>
                            <a:ext cx="1791681" cy="2456002"/>
                            <a:chOff x="2436126" y="4762877"/>
                            <a:chExt cx="1628800" cy="2232729"/>
                          </a:xfrm>
                        </wpg:grpSpPr>
                        <wps:wsp>
                          <wps:cNvPr id="51" name="Conector recto 51">
                            <a:extLst>
                              <a:ext uri="{FF2B5EF4-FFF2-40B4-BE49-F238E27FC236}">
                                <a16:creationId xmlns:a16="http://schemas.microsoft.com/office/drawing/2014/main" id="{7D0CEAB9-6DA9-4AA3-AC98-4883BC82E9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436126" y="5931506"/>
                              <a:ext cx="937036" cy="1064100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 recto 52">
                            <a:extLst>
                              <a:ext uri="{FF2B5EF4-FFF2-40B4-BE49-F238E27FC236}">
                                <a16:creationId xmlns:a16="http://schemas.microsoft.com/office/drawing/2014/main" id="{264DC67B-4AE1-421E-B1BC-63D2B51E397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127890" y="4762877"/>
                              <a:ext cx="937036" cy="1064100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ector recto 53">
                            <a:extLst>
                              <a:ext uri="{FF2B5EF4-FFF2-40B4-BE49-F238E27FC236}">
                                <a16:creationId xmlns:a16="http://schemas.microsoft.com/office/drawing/2014/main" id="{7AC266FB-F4D6-46AE-845C-890E974C261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17405" y="5985710"/>
                              <a:ext cx="167987" cy="190766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ector recto 54">
                            <a:extLst>
                              <a:ext uri="{FF2B5EF4-FFF2-40B4-BE49-F238E27FC236}">
                                <a16:creationId xmlns:a16="http://schemas.microsoft.com/office/drawing/2014/main" id="{64D3E22B-BFF3-4E0C-884F-B799B625CD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414070" y="5806164"/>
                              <a:ext cx="442866" cy="502919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Rectángulo 7">
                          <a:extLst>
                            <a:ext uri="{FF2B5EF4-FFF2-40B4-BE49-F238E27FC236}">
                              <a16:creationId xmlns:a16="http://schemas.microsoft.com/office/drawing/2014/main" id="{275642C7-532B-4E3B-A890-BDCEFBBE269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-8" y="2819807"/>
                            <a:ext cx="6667559" cy="49119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>
                          <a:extLst>
                            <a:ext uri="{FF2B5EF4-FFF2-40B4-BE49-F238E27FC236}">
                              <a16:creationId xmlns:a16="http://schemas.microsoft.com/office/drawing/2014/main" id="{C5465379-5A99-4B58-95AA-391F0A1EECDC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0" y="0"/>
                            <a:ext cx="6667772" cy="2729858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Flecha: Pentágono 12">
                          <a:extLst>
                            <a:ext uri="{FF2B5EF4-FFF2-40B4-BE49-F238E27FC236}">
                              <a16:creationId xmlns:a16="http://schemas.microsoft.com/office/drawing/2014/main" id="{BD12C60C-9B3B-4845-9304-94E8868D863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-1" y="2819807"/>
                            <a:ext cx="1165273" cy="494906"/>
                          </a:xfrm>
                          <a:prstGeom prst="homePlate">
                            <a:avLst>
                              <a:gd name="adj" fmla="val 26621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2F4766" w14:textId="77777777" w:rsidR="002A1985" w:rsidRPr="00112D43" w:rsidRDefault="00763866" w:rsidP="005419E8">
                              <w:pPr>
                                <w:rPr>
                                  <w:color w:val="008000" w:themeColor="accent3" w:themeShade="80"/>
                                </w:rPr>
                              </w:pPr>
                              <w:r w:rsidRPr="00CB75D4">
                                <w:rPr>
                                  <w:noProof/>
                                  <w:color w:val="D9D9D9" w:themeColor="background1" w:themeShade="D9"/>
                                </w:rPr>
                                <w:t>Github Repo</w:t>
                              </w:r>
                              <w:r w:rsidR="000717BD">
                                <w:rPr>
                                  <w:noProof/>
                                  <w:color w:val="D9D9D9" w:themeColor="background1" w:themeShade="D9"/>
                                </w:rPr>
                                <w:t>sitory</w:t>
                              </w:r>
                            </w:p>
                          </w:txbxContent>
                        </wps:txbx>
                        <wps:bodyPr rot="0" spcFirstLastPara="0" vert="horz" wrap="square" lIns="252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39837" id="Grupo 8" o:spid="_x0000_s1026" style="position:absolute;margin-left:0;margin-top:-39.75pt;width:525pt;height:569.6pt;z-index:-251679744;mso-position-horizontal:left;mso-position-horizontal-relative:margin;mso-width-relative:margin;mso-height-relative:margin" coordorigin="" coordsize="66677,72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">
                <v:group id="Grupo 4" o:spid="_x0000_s1027" style="position:absolute;left:24384;top:47625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Conector recto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  <v:line id="Conector recto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<v:stroke joinstyle="miter"/>
                    <o:lock v:ext="edit" shapetype="f"/>
                  </v:line>
                  <v:line id="Conector recto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<v:stroke joinstyle="miter"/>
                    <o:lock v:ext="edit" shapetype="f"/>
                  </v:line>
                  <v:line id="Conector recto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</v:group>
                <v:rect id="Rectángulo 7" o:spid="_x0000_s1032" style="position:absolute;top:28198;width:66675;height:4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" fillcolor="#f2f2f2 [3052]" stroked="f" strokeweight="1pt">
                  <o:lock v:ext="edit" aspectratio="t"/>
                </v:rect>
                <v:rect id="Rectángulo 9" o:spid="_x0000_s1033" style="position:absolute;width:66677;height:272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" fillcolor="black [3200]" stroked="f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Pentágono 12" o:spid="_x0000_s1034" type="#_x0000_t15" style="position:absolute;top:28198;width:11652;height:4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" adj="19158" fillcolor="black [3213]" stroked="f" strokeweight="1pt">
                  <o:lock v:ext="edit" aspectratio="t"/>
                  <v:textbox inset="7mm">
                    <w:txbxContent>
                      <w:p w14:paraId="6C2F4766" w14:textId="77777777" w:rsidR="002A1985" w:rsidRPr="00112D43" w:rsidRDefault="00763866" w:rsidP="005419E8">
                        <w:pPr>
                          <w:rPr>
                            <w:color w:val="008000" w:themeColor="accent3" w:themeShade="80"/>
                          </w:rPr>
                        </w:pPr>
                        <w:r w:rsidRPr="00CB75D4">
                          <w:rPr>
                            <w:noProof/>
                            <w:color w:val="D9D9D9" w:themeColor="background1" w:themeShade="D9"/>
                          </w:rPr>
                          <w:t>Github Repo</w:t>
                        </w:r>
                        <w:r w:rsidR="000717BD">
                          <w:rPr>
                            <w:noProof/>
                            <w:color w:val="D9D9D9" w:themeColor="background1" w:themeShade="D9"/>
                          </w:rPr>
                          <w:t>sitory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B75D4">
        <w:rPr>
          <w:noProof/>
        </w:rPr>
        <w:drawing>
          <wp:anchor distT="0" distB="0" distL="114300" distR="114300" simplePos="0" relativeHeight="251660288" behindDoc="0" locked="0" layoutInCell="1" allowOverlap="1" wp14:anchorId="731C1E93" wp14:editId="0AF02A8D">
            <wp:simplePos x="0" y="0"/>
            <wp:positionH relativeFrom="margin">
              <wp:posOffset>5721985</wp:posOffset>
            </wp:positionH>
            <wp:positionV relativeFrom="paragraph">
              <wp:posOffset>1298575</wp:posOffset>
            </wp:positionV>
            <wp:extent cx="590550" cy="5905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5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79E28" wp14:editId="1B8ECEEE">
                <wp:simplePos x="0" y="0"/>
                <wp:positionH relativeFrom="margin">
                  <wp:align>right</wp:align>
                </wp:positionH>
                <wp:positionV relativeFrom="paragraph">
                  <wp:posOffset>1066800</wp:posOffset>
                </wp:positionV>
                <wp:extent cx="6648450" cy="3143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FADF8" w14:textId="77777777" w:rsidR="00CB75D4" w:rsidRPr="00CB75D4" w:rsidRDefault="00CB75D4" w:rsidP="00CB75D4">
                            <w:pPr>
                              <w:pStyle w:val="Ttul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75D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MIGUEL CANO SANTANA 1ºDAM</w:t>
                            </w:r>
                          </w:p>
                          <w:p w14:paraId="5781F908" w14:textId="77777777" w:rsidR="00CB75D4" w:rsidRDefault="00CB75D4" w:rsidP="00CB75D4"/>
                          <w:p w14:paraId="303B7E00" w14:textId="77777777" w:rsidR="00CB75D4" w:rsidRDefault="00CB75D4" w:rsidP="00CB75D4"/>
                          <w:p w14:paraId="755D9486" w14:textId="77777777" w:rsidR="00CB75D4" w:rsidRDefault="00CB75D4" w:rsidP="00CB75D4"/>
                          <w:p w14:paraId="2217C04F" w14:textId="77777777" w:rsidR="00CB75D4" w:rsidRPr="00CB75D4" w:rsidRDefault="00CB75D4" w:rsidP="00CB75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79E28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35" type="#_x0000_t202" style="position:absolute;margin-left:472.3pt;margin-top:84pt;width:523.5pt;height:24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" filled="f" stroked="f">
                <v:textbox>
                  <w:txbxContent>
                    <w:p w14:paraId="5FBFADF8" w14:textId="77777777" w:rsidR="00CB75D4" w:rsidRPr="00CB75D4" w:rsidRDefault="00CB75D4" w:rsidP="00CB75D4">
                      <w:pPr>
                        <w:pStyle w:val="Ttulo"/>
                        <w:rPr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75D4">
                        <w:rPr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MIGUEL CANO SANTANA 1ºDAM</w:t>
                      </w:r>
                    </w:p>
                    <w:p w14:paraId="5781F908" w14:textId="77777777" w:rsidR="00CB75D4" w:rsidRDefault="00CB75D4" w:rsidP="00CB75D4"/>
                    <w:p w14:paraId="303B7E00" w14:textId="77777777" w:rsidR="00CB75D4" w:rsidRDefault="00CB75D4" w:rsidP="00CB75D4"/>
                    <w:p w14:paraId="755D9486" w14:textId="77777777" w:rsidR="00CB75D4" w:rsidRDefault="00CB75D4" w:rsidP="00CB75D4"/>
                    <w:p w14:paraId="2217C04F" w14:textId="77777777" w:rsidR="00CB75D4" w:rsidRPr="00CB75D4" w:rsidRDefault="00CB75D4" w:rsidP="00CB75D4"/>
                  </w:txbxContent>
                </v:textbox>
                <w10:wrap anchorx="margin"/>
              </v:shape>
            </w:pict>
          </mc:Fallback>
        </mc:AlternateContent>
      </w:r>
      <w:r w:rsidR="00CB75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78D6E" wp14:editId="213E5D3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33925" cy="1066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5E40E" w14:textId="77777777" w:rsidR="00CB75D4" w:rsidRDefault="00CB75D4" w:rsidP="00CB75D4">
                            <w:pPr>
                              <w:pStyle w:val="Ttul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75D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ROBLOX BOOTSTRAP WEB</w:t>
                            </w:r>
                          </w:p>
                          <w:p w14:paraId="30DAAF66" w14:textId="77777777" w:rsidR="00CB75D4" w:rsidRDefault="00CB75D4" w:rsidP="00CB75D4"/>
                          <w:p w14:paraId="5087AC61" w14:textId="77777777" w:rsidR="00CB75D4" w:rsidRDefault="00CB75D4" w:rsidP="00CB75D4"/>
                          <w:p w14:paraId="7FECD449" w14:textId="77777777" w:rsidR="00CB75D4" w:rsidRDefault="00CB75D4" w:rsidP="00CB75D4"/>
                          <w:p w14:paraId="3B98E690" w14:textId="77777777" w:rsidR="00CB75D4" w:rsidRPr="00CB75D4" w:rsidRDefault="00CB75D4" w:rsidP="00CB75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8D6E" id="Cuadro de texto 13" o:spid="_x0000_s1036" type="#_x0000_t202" style="position:absolute;margin-left:0;margin-top:0;width:372.75pt;height:8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" filled="f" stroked="f">
                <v:textbox>
                  <w:txbxContent>
                    <w:p w14:paraId="2615E40E" w14:textId="77777777" w:rsidR="00CB75D4" w:rsidRDefault="00CB75D4" w:rsidP="00CB75D4">
                      <w:pPr>
                        <w:pStyle w:val="Ttulo"/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75D4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ROBLOX BOOTSTRAP WEB</w:t>
                      </w:r>
                    </w:p>
                    <w:p w14:paraId="30DAAF66" w14:textId="77777777" w:rsidR="00CB75D4" w:rsidRDefault="00CB75D4" w:rsidP="00CB75D4"/>
                    <w:p w14:paraId="5087AC61" w14:textId="77777777" w:rsidR="00CB75D4" w:rsidRDefault="00CB75D4" w:rsidP="00CB75D4"/>
                    <w:p w14:paraId="7FECD449" w14:textId="77777777" w:rsidR="00CB75D4" w:rsidRDefault="00CB75D4" w:rsidP="00CB75D4"/>
                    <w:p w14:paraId="3B98E690" w14:textId="77777777" w:rsidR="00CB75D4" w:rsidRPr="00CB75D4" w:rsidRDefault="00CB75D4" w:rsidP="00CB75D4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2"/>
        <w:gridCol w:w="34"/>
        <w:gridCol w:w="5110"/>
        <w:gridCol w:w="303"/>
        <w:gridCol w:w="3772"/>
        <w:gridCol w:w="1025"/>
      </w:tblGrid>
      <w:tr w:rsidR="00F604E6" w:rsidRPr="00F67DCC" w14:paraId="09A0D1AC" w14:textId="77777777" w:rsidTr="006A3C9C">
        <w:trPr>
          <w:trHeight w:val="590"/>
        </w:trPr>
        <w:tc>
          <w:tcPr>
            <w:tcW w:w="5669" w:type="dxa"/>
            <w:gridSpan w:val="4"/>
            <w:vMerge w:val="restart"/>
          </w:tcPr>
          <w:p w14:paraId="5AB5C713" w14:textId="60FC8825" w:rsidR="004418F4" w:rsidRPr="00CB75D4" w:rsidRDefault="004418F4" w:rsidP="00CB75D4">
            <w:pPr>
              <w:pStyle w:val="Ttulo"/>
              <w:rPr>
                <w:noProof/>
                <w:color w:val="D9D9D9" w:themeColor="background1" w:themeShade="D9"/>
                <w:sz w:val="96"/>
                <w:szCs w:val="96"/>
              </w:rPr>
            </w:pPr>
          </w:p>
        </w:tc>
        <w:tc>
          <w:tcPr>
            <w:tcW w:w="3772" w:type="dxa"/>
            <w:vAlign w:val="center"/>
          </w:tcPr>
          <w:p w14:paraId="0AA309A9" w14:textId="73D17275" w:rsidR="004418F4" w:rsidRPr="00F67DCC" w:rsidRDefault="004418F4" w:rsidP="004418F4">
            <w:pPr>
              <w:pStyle w:val="Contacto"/>
              <w:rPr>
                <w:noProof/>
              </w:rPr>
            </w:pPr>
          </w:p>
        </w:tc>
        <w:tc>
          <w:tcPr>
            <w:tcW w:w="1025" w:type="dxa"/>
            <w:vAlign w:val="center"/>
          </w:tcPr>
          <w:p w14:paraId="2BB63F22" w14:textId="003378BC" w:rsidR="004418F4" w:rsidRPr="00F67DCC" w:rsidRDefault="004418F4" w:rsidP="004418F4">
            <w:pPr>
              <w:pStyle w:val="Contacto"/>
              <w:jc w:val="left"/>
              <w:rPr>
                <w:noProof/>
              </w:rPr>
            </w:pPr>
          </w:p>
        </w:tc>
      </w:tr>
      <w:tr w:rsidR="00F604E6" w:rsidRPr="00F67DCC" w14:paraId="51874819" w14:textId="77777777" w:rsidTr="006A3C9C">
        <w:trPr>
          <w:trHeight w:val="590"/>
        </w:trPr>
        <w:tc>
          <w:tcPr>
            <w:tcW w:w="5669" w:type="dxa"/>
            <w:gridSpan w:val="4"/>
            <w:vMerge/>
          </w:tcPr>
          <w:p w14:paraId="7998708C" w14:textId="77777777"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3772" w:type="dxa"/>
            <w:vAlign w:val="center"/>
          </w:tcPr>
          <w:p w14:paraId="6822AC7C" w14:textId="433C6F62" w:rsidR="00AB1F09" w:rsidRPr="00F67DCC" w:rsidRDefault="00AB1F09" w:rsidP="00551B4B">
            <w:pPr>
              <w:pStyle w:val="Contacto"/>
              <w:rPr>
                <w:noProof/>
              </w:rPr>
            </w:pPr>
          </w:p>
        </w:tc>
        <w:tc>
          <w:tcPr>
            <w:tcW w:w="1025" w:type="dxa"/>
            <w:vAlign w:val="center"/>
          </w:tcPr>
          <w:p w14:paraId="153FF42E" w14:textId="7060733F" w:rsidR="00AB1F09" w:rsidRPr="00F67DCC" w:rsidRDefault="00AB1F09" w:rsidP="00AB1F09">
            <w:pPr>
              <w:pStyle w:val="Contacto"/>
              <w:jc w:val="left"/>
              <w:rPr>
                <w:noProof/>
              </w:rPr>
            </w:pPr>
          </w:p>
        </w:tc>
      </w:tr>
      <w:tr w:rsidR="00F604E6" w:rsidRPr="00F67DCC" w14:paraId="54D9858E" w14:textId="77777777" w:rsidTr="006A3C9C">
        <w:trPr>
          <w:trHeight w:val="590"/>
        </w:trPr>
        <w:tc>
          <w:tcPr>
            <w:tcW w:w="5669" w:type="dxa"/>
            <w:gridSpan w:val="4"/>
            <w:vMerge/>
          </w:tcPr>
          <w:p w14:paraId="4DE5DA8C" w14:textId="77777777"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3772" w:type="dxa"/>
            <w:vAlign w:val="center"/>
          </w:tcPr>
          <w:p w14:paraId="05FE032E" w14:textId="494F3A19" w:rsidR="00AB1F09" w:rsidRPr="00F67DCC" w:rsidRDefault="00AB1F09" w:rsidP="00551B4B">
            <w:pPr>
              <w:pStyle w:val="Contacto"/>
              <w:rPr>
                <w:noProof/>
              </w:rPr>
            </w:pPr>
          </w:p>
        </w:tc>
        <w:tc>
          <w:tcPr>
            <w:tcW w:w="1025" w:type="dxa"/>
            <w:vAlign w:val="center"/>
          </w:tcPr>
          <w:p w14:paraId="7CCCB8C6" w14:textId="77777777" w:rsidR="00AB1F09" w:rsidRPr="00F67DCC" w:rsidRDefault="00AB1F09" w:rsidP="00AB1F09">
            <w:pPr>
              <w:pStyle w:val="Contacto"/>
              <w:jc w:val="left"/>
              <w:rPr>
                <w:noProof/>
              </w:rPr>
            </w:pPr>
          </w:p>
        </w:tc>
      </w:tr>
      <w:tr w:rsidR="00F604E6" w:rsidRPr="00F67DCC" w14:paraId="33DB78F3" w14:textId="77777777" w:rsidTr="006A3C9C">
        <w:trPr>
          <w:trHeight w:val="590"/>
        </w:trPr>
        <w:tc>
          <w:tcPr>
            <w:tcW w:w="5669" w:type="dxa"/>
            <w:gridSpan w:val="4"/>
            <w:vMerge/>
          </w:tcPr>
          <w:p w14:paraId="37E57BB8" w14:textId="77777777"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3772" w:type="dxa"/>
            <w:vAlign w:val="center"/>
          </w:tcPr>
          <w:p w14:paraId="79C8013B" w14:textId="6478D6E4" w:rsidR="00AB1F09" w:rsidRPr="00F67DCC" w:rsidRDefault="00AB1F09" w:rsidP="00551B4B">
            <w:pPr>
              <w:pStyle w:val="Contacto"/>
              <w:rPr>
                <w:noProof/>
              </w:rPr>
            </w:pPr>
          </w:p>
        </w:tc>
        <w:tc>
          <w:tcPr>
            <w:tcW w:w="1025" w:type="dxa"/>
            <w:vAlign w:val="center"/>
          </w:tcPr>
          <w:p w14:paraId="08E427E7" w14:textId="2EB91430" w:rsidR="00AB1F09" w:rsidRPr="004C0C92" w:rsidRDefault="00AB1F09" w:rsidP="00AB1F09">
            <w:pPr>
              <w:pStyle w:val="Contacto"/>
              <w:jc w:val="left"/>
              <w:rPr>
                <w:noProof/>
                <w:color w:val="000000" w:themeColor="text1"/>
              </w:rPr>
            </w:pPr>
          </w:p>
        </w:tc>
      </w:tr>
      <w:tr w:rsidR="00F604E6" w:rsidRPr="00F67DCC" w14:paraId="4BCACD2E" w14:textId="77777777" w:rsidTr="006A3C9C">
        <w:trPr>
          <w:trHeight w:val="590"/>
        </w:trPr>
        <w:tc>
          <w:tcPr>
            <w:tcW w:w="5669" w:type="dxa"/>
            <w:gridSpan w:val="4"/>
            <w:vMerge/>
          </w:tcPr>
          <w:p w14:paraId="05BBC651" w14:textId="77777777"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3772" w:type="dxa"/>
            <w:vAlign w:val="center"/>
          </w:tcPr>
          <w:p w14:paraId="0FB3C235" w14:textId="310E2C03" w:rsidR="00AB1F09" w:rsidRPr="00F67DCC" w:rsidRDefault="00AB1F09" w:rsidP="00551B4B">
            <w:pPr>
              <w:pStyle w:val="Contacto"/>
              <w:rPr>
                <w:noProof/>
              </w:rPr>
            </w:pPr>
          </w:p>
        </w:tc>
        <w:tc>
          <w:tcPr>
            <w:tcW w:w="1025" w:type="dxa"/>
            <w:vAlign w:val="center"/>
          </w:tcPr>
          <w:p w14:paraId="7E2E283E" w14:textId="39AC7416" w:rsidR="00AB1F09" w:rsidRPr="00F67DCC" w:rsidRDefault="00AB1F09" w:rsidP="00AB1F09">
            <w:pPr>
              <w:pStyle w:val="Contacto"/>
              <w:jc w:val="left"/>
              <w:rPr>
                <w:noProof/>
              </w:rPr>
            </w:pPr>
          </w:p>
        </w:tc>
      </w:tr>
      <w:tr w:rsidR="00F604E6" w:rsidRPr="00F67DCC" w14:paraId="58C13D72" w14:textId="77777777" w:rsidTr="006A3C9C">
        <w:trPr>
          <w:trHeight w:val="590"/>
        </w:trPr>
        <w:tc>
          <w:tcPr>
            <w:tcW w:w="5669" w:type="dxa"/>
            <w:gridSpan w:val="4"/>
            <w:vMerge/>
          </w:tcPr>
          <w:p w14:paraId="3E2E44E3" w14:textId="77777777"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3772" w:type="dxa"/>
            <w:vAlign w:val="center"/>
          </w:tcPr>
          <w:p w14:paraId="101596E1" w14:textId="38188B3A" w:rsidR="00AB1F09" w:rsidRPr="00F67DCC" w:rsidRDefault="00AB1F09" w:rsidP="00551B4B">
            <w:pPr>
              <w:pStyle w:val="Contacto"/>
              <w:rPr>
                <w:noProof/>
              </w:rPr>
            </w:pPr>
          </w:p>
        </w:tc>
        <w:tc>
          <w:tcPr>
            <w:tcW w:w="1025" w:type="dxa"/>
            <w:vAlign w:val="center"/>
          </w:tcPr>
          <w:p w14:paraId="2749E41F" w14:textId="77777777" w:rsidR="00AB1F09" w:rsidRPr="00F67DCC" w:rsidRDefault="00AB1F09" w:rsidP="00AB1F09">
            <w:pPr>
              <w:pStyle w:val="Contacto"/>
              <w:jc w:val="left"/>
              <w:rPr>
                <w:noProof/>
              </w:rPr>
            </w:pPr>
          </w:p>
        </w:tc>
      </w:tr>
      <w:tr w:rsidR="00F64945" w:rsidRPr="00F67DCC" w14:paraId="43457B49" w14:textId="77777777" w:rsidTr="006A3C9C">
        <w:trPr>
          <w:trHeight w:val="900"/>
        </w:trPr>
        <w:tc>
          <w:tcPr>
            <w:tcW w:w="222" w:type="dxa"/>
            <w:vAlign w:val="center"/>
          </w:tcPr>
          <w:p w14:paraId="085F237F" w14:textId="203C7C05" w:rsidR="004418F4" w:rsidRPr="00CB75D4" w:rsidRDefault="004418F4" w:rsidP="00551B4B">
            <w:pPr>
              <w:pStyle w:val="NormalAlt"/>
              <w:spacing w:before="160"/>
              <w:rPr>
                <w:noProof/>
                <w:color w:val="262626" w:themeColor="text1" w:themeTint="D9"/>
              </w:rPr>
            </w:pPr>
          </w:p>
        </w:tc>
        <w:tc>
          <w:tcPr>
            <w:tcW w:w="9219" w:type="dxa"/>
            <w:gridSpan w:val="4"/>
            <w:vAlign w:val="center"/>
          </w:tcPr>
          <w:p w14:paraId="44E173E3" w14:textId="6FF39357" w:rsidR="004418F4" w:rsidRPr="00CB75D4" w:rsidRDefault="004C0C92" w:rsidP="00E83D12">
            <w:pPr>
              <w:pStyle w:val="Lema"/>
              <w:rPr>
                <w:noProof/>
                <w:color w:val="262626" w:themeColor="text1" w:themeTint="D9"/>
              </w:rPr>
            </w:pPr>
            <w:r w:rsidRPr="00CB75D4">
              <w:rPr>
                <w:noProof/>
                <w:color w:val="262626" w:themeColor="text1" w:themeTint="D9"/>
              </w:rPr>
              <w:t xml:space="preserve">                </w:t>
            </w:r>
            <w:r w:rsidR="006A3C9C">
              <w:rPr>
                <w:noProof/>
                <w:color w:val="262626" w:themeColor="text1" w:themeTint="D9"/>
              </w:rPr>
              <w:t xml:space="preserve">                 </w:t>
            </w:r>
            <w:r w:rsidRPr="00CB75D4">
              <w:rPr>
                <w:noProof/>
                <w:color w:val="262626" w:themeColor="text1" w:themeTint="D9"/>
              </w:rPr>
              <w:t xml:space="preserve">    https://github.com/miguelcanosantana/RobloxWebPage</w:t>
            </w:r>
          </w:p>
        </w:tc>
        <w:tc>
          <w:tcPr>
            <w:tcW w:w="1025" w:type="dxa"/>
            <w:vAlign w:val="center"/>
          </w:tcPr>
          <w:p w14:paraId="1827A083" w14:textId="77777777" w:rsidR="004418F4" w:rsidRPr="00F67DCC" w:rsidRDefault="004418F4" w:rsidP="005419E8">
            <w:pPr>
              <w:rPr>
                <w:noProof/>
              </w:rPr>
            </w:pPr>
          </w:p>
        </w:tc>
      </w:tr>
      <w:tr w:rsidR="00F604E6" w:rsidRPr="00F67DCC" w14:paraId="66E88C34" w14:textId="77777777" w:rsidTr="006A3C9C">
        <w:trPr>
          <w:trHeight w:val="288"/>
        </w:trPr>
        <w:tc>
          <w:tcPr>
            <w:tcW w:w="256" w:type="dxa"/>
            <w:gridSpan w:val="2"/>
            <w:tcMar>
              <w:left w:w="115" w:type="dxa"/>
              <w:right w:w="115" w:type="dxa"/>
            </w:tcMar>
          </w:tcPr>
          <w:p w14:paraId="5B97741D" w14:textId="6903446F" w:rsidR="00E83D12" w:rsidRPr="000330BA" w:rsidRDefault="00E83D12" w:rsidP="00E83D12">
            <w:pPr>
              <w:pStyle w:val="Sinespaciado"/>
              <w:rPr>
                <w:noProof/>
                <w:color w:val="262626" w:themeColor="text1" w:themeTint="D9"/>
                <w:sz w:val="4"/>
                <w:szCs w:val="4"/>
                <w:lang w:val="en-US"/>
              </w:rPr>
            </w:pPr>
          </w:p>
        </w:tc>
        <w:tc>
          <w:tcPr>
            <w:tcW w:w="511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5C4E5925" w14:textId="6101CDEE" w:rsidR="00E83D12" w:rsidRPr="000330BA" w:rsidRDefault="00E83D12" w:rsidP="00E83D12">
            <w:pPr>
              <w:pStyle w:val="Sinespaciado"/>
              <w:rPr>
                <w:noProof/>
                <w:color w:val="262626" w:themeColor="text1" w:themeTint="D9"/>
                <w:sz w:val="4"/>
                <w:szCs w:val="4"/>
                <w:lang w:val="en-US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44BECDC3" w14:textId="7870F357" w:rsidR="00E83D12" w:rsidRPr="000330BA" w:rsidRDefault="008D6AA2" w:rsidP="00E83D12">
            <w:pPr>
              <w:pStyle w:val="Sinespaciado"/>
              <w:rPr>
                <w:noProof/>
                <w:color w:val="262626" w:themeColor="text1" w:themeTint="D9"/>
                <w:sz w:val="4"/>
                <w:szCs w:val="4"/>
                <w:lang w:val="en-US"/>
              </w:rPr>
            </w:pPr>
            <w:r>
              <w:rPr>
                <w:noProof/>
                <w:sz w:val="4"/>
                <w:szCs w:val="4"/>
                <w:lang w:bidi="es-ES"/>
              </w:rPr>
              <mc:AlternateContent>
                <mc:Choice Requires="am3d">
                  <w:drawing>
                    <wp:anchor distT="0" distB="0" distL="114300" distR="114300" simplePos="0" relativeHeight="251673600" behindDoc="0" locked="0" layoutInCell="1" allowOverlap="1" wp14:anchorId="4C4C3690" wp14:editId="240735C3">
                      <wp:simplePos x="0" y="0"/>
                      <wp:positionH relativeFrom="column">
                        <wp:posOffset>277921</wp:posOffset>
                      </wp:positionH>
                      <wp:positionV relativeFrom="paragraph">
                        <wp:posOffset>95510</wp:posOffset>
                      </wp:positionV>
                      <wp:extent cx="477937" cy="1011034"/>
                      <wp:effectExtent l="0" t="0" r="0" b="0"/>
                      <wp:wrapNone/>
                      <wp:docPr id="25" name="Modelo 3D 25" descr="Teléfono móv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drawing/2017/model3d">
                          <am3d:model3d r:embed="rId12">
                            <am3d:spPr>
                              <a:xfrm>
                                <a:off x="0" y="0"/>
                                <a:ext cx="477937" cy="1011034"/>
                              </a:xfrm>
                              <a:prstGeom prst="rect">
                                <a:avLst/>
                              </a:prstGeom>
                            </am3d:spPr>
                            <am3d:camera>
                              <am3d:pos x="0" y="0" z="52500700"/>
                              <am3d:up dx="0" dy="36000000" dz="0"/>
                              <am3d:lookAt x="0" y="0" z="0"/>
                              <am3d:perspective fov="2700000"/>
                            </am3d:camera>
                            <am3d:trans>
                              <am3d:meterPerModelUnit n="32307497" d="1000000"/>
                              <am3d:preTrans dx="-44610" dy="-17992235" dz="888902"/>
                              <am3d:scale>
                                <am3d:sx n="1000000" d="1000000"/>
                                <am3d:sy n="1000000" d="1000000"/>
                                <am3d:sz n="1000000" d="1000000"/>
                              </am3d:scale>
                              <am3d:rot ax="10611091" ay="-910282" az="-10750511"/>
                              <am3d:postTrans dx="0" dy="0" dz="0"/>
                            </am3d:trans>
                            <am3d:raster rName="Office3DRenderer" rVer="16.0.8326">
                              <am3d:blip r:embed="rId13"/>
                            </am3d:raster>
                            <am3d:objViewport viewportSz="1127464"/>
                            <am3d:ambientLight>
                              <am3d:clr>
                                <a:scrgbClr r="50000" g="50000" b="50000"/>
                              </am3d:clr>
                              <am3d:illuminance n="500000" d="1000000"/>
                            </am3d:ambientLight>
                            <am3d:ptLight rad="0">
                              <am3d:clr>
                                <a:scrgbClr r="100000" g="75000" b="50000"/>
                              </am3d:clr>
                              <am3d:intensity n="9765625" d="1000000"/>
                              <am3d:pos x="21959998" y="70920001" z="16344003"/>
                            </am3d:ptLight>
                            <am3d:ptLight rad="0">
                              <am3d:clr>
                                <a:scrgbClr r="40000" g="60000" b="95000"/>
                              </am3d:clr>
                              <am3d:intensity n="12250000" d="1000000"/>
                              <am3d:pos x="-37964106" y="51130435" z="57631972"/>
                            </am3d:ptLight>
                            <am3d:ptLight rad="0">
                              <am3d:clr>
                                <a:scrgbClr r="86837" g="72700" b="100000"/>
                              </am3d:clr>
                              <am3d:intensity n="3125000" d="1000000"/>
                              <am3d:pos x="-37739122" y="58056624" z="-34769649"/>
                            </am3d:ptLight>
                          </am3d:model3d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73600" behindDoc="0" locked="0" layoutInCell="1" allowOverlap="1" wp14:anchorId="4C4C3690" wp14:editId="240735C3">
                      <wp:simplePos x="0" y="0"/>
                      <wp:positionH relativeFrom="column">
                        <wp:posOffset>277921</wp:posOffset>
                      </wp:positionH>
                      <wp:positionV relativeFrom="paragraph">
                        <wp:posOffset>95510</wp:posOffset>
                      </wp:positionV>
                      <wp:extent cx="477937" cy="1011034"/>
                      <wp:effectExtent l="0" t="0" r="0" b="0"/>
                      <wp:wrapNone/>
                      <wp:docPr id="25" name="Modelo 3D 25" descr="Teléfono móvil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Modelo 3D 25" descr="Teléfono móvil"/>
                              <pic:cNvPicPr>
                                <a:picLocks noGrp="1" noRot="1" noChangeAspect="1" noMove="1" noResize="1" noEditPoints="1" noAdjustHandles="1" noChangeArrowheads="1" noChangeShapeType="1" noCrop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7520" cy="10109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F604E6" w:rsidRPr="00F67DCC" w14:paraId="202A0685" w14:textId="77777777" w:rsidTr="006A3C9C">
        <w:trPr>
          <w:trHeight w:val="1692"/>
        </w:trPr>
        <w:tc>
          <w:tcPr>
            <w:tcW w:w="256" w:type="dxa"/>
            <w:gridSpan w:val="2"/>
            <w:tcMar>
              <w:left w:w="115" w:type="dxa"/>
              <w:right w:w="115" w:type="dxa"/>
            </w:tcMar>
          </w:tcPr>
          <w:p w14:paraId="025782FB" w14:textId="011B0351" w:rsidR="00E83D12" w:rsidRPr="000330BA" w:rsidRDefault="00E83D12" w:rsidP="00E83D12">
            <w:pPr>
              <w:pStyle w:val="Sinespaciado"/>
              <w:rPr>
                <w:noProof/>
                <w:color w:val="262626" w:themeColor="text1" w:themeTint="D9"/>
                <w:lang w:val="en-US"/>
              </w:rPr>
            </w:pPr>
          </w:p>
          <w:p w14:paraId="724893B9" w14:textId="591D1C01" w:rsidR="00A86CBD" w:rsidRPr="00CB75D4" w:rsidRDefault="00A86CBD" w:rsidP="00E83D12">
            <w:pPr>
              <w:pStyle w:val="Nota"/>
              <w:rPr>
                <w:noProof/>
                <w:color w:val="262626" w:themeColor="text1" w:themeTint="D9"/>
              </w:rPr>
            </w:pPr>
          </w:p>
        </w:tc>
        <w:tc>
          <w:tcPr>
            <w:tcW w:w="511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6558176B" w14:textId="2E23E63B" w:rsidR="00A86CBD" w:rsidRPr="00CB75D4" w:rsidRDefault="00E23A98" w:rsidP="005419E8">
            <w:pPr>
              <w:pStyle w:val="Ttulo1"/>
              <w:rPr>
                <w:noProof/>
                <w:color w:val="262626" w:themeColor="text1" w:themeTint="D9"/>
                <w:sz w:val="22"/>
                <w:szCs w:val="22"/>
              </w:rPr>
            </w:pPr>
            <w:r w:rsidRPr="00CB75D4">
              <w:rPr>
                <w:noProof/>
                <w:color w:val="262626" w:themeColor="text1" w:themeTint="D9"/>
                <w:sz w:val="22"/>
                <w:szCs w:val="22"/>
              </w:rPr>
              <w:t>Website made with a Roblox Theme using lastest Bootstrap Version (v4.4.1)</w:t>
            </w:r>
          </w:p>
          <w:p w14:paraId="7F875456" w14:textId="0ED07BDA" w:rsidR="00006EE4" w:rsidRPr="00CB75D4" w:rsidRDefault="006A3C9C" w:rsidP="00A86CBD">
            <w:pPr>
              <w:pStyle w:val="Biografa"/>
              <w:rPr>
                <w:noProof/>
                <w:color w:val="262626" w:themeColor="text1" w:themeTint="D9"/>
              </w:rPr>
            </w:pPr>
            <w:r w:rsidRPr="00CB75D4">
              <w:rPr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44DCEED" wp14:editId="629DED65">
                      <wp:simplePos x="0" y="0"/>
                      <wp:positionH relativeFrom="margin">
                        <wp:posOffset>-34290</wp:posOffset>
                      </wp:positionH>
                      <wp:positionV relativeFrom="paragraph">
                        <wp:posOffset>282575</wp:posOffset>
                      </wp:positionV>
                      <wp:extent cx="2962275" cy="140462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22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4A4369" w14:textId="77777777" w:rsidR="00CB75D4" w:rsidRPr="00CB75D4" w:rsidRDefault="00CB75D4" w:rsidP="00CB75D4">
                                  <w:pPr>
                                    <w:pStyle w:val="Ttulo1"/>
                                    <w:tabs>
                                      <w:tab w:val="right" w:pos="5744"/>
                                    </w:tabs>
                                    <w:rPr>
                                      <w:noProof/>
                                      <w:color w:val="262626" w:themeColor="text1" w:themeTint="D9"/>
                                    </w:rPr>
                                  </w:pP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</w:rPr>
                                    <w:t>PARTS OF THE PAGE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</w:rPr>
                                    <w:tab/>
                                  </w:r>
                                </w:p>
                                <w:p w14:paraId="3808D0F6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noProof/>
                                      <w:color w:val="262626" w:themeColor="text1" w:themeTint="D9"/>
                                    </w:rPr>
                                  </w:pPr>
                                  <w:r w:rsidRPr="000330BA">
                                    <w:rPr>
                                      <w:rStyle w:val="nfasis"/>
                                      <w:noProof/>
                                      <w:color w:val="262626" w:themeColor="text1" w:themeTint="D9"/>
                                    </w:rPr>
                                    <w:t>H</w:t>
                                  </w:r>
                                  <w:proofErr w:type="spellStart"/>
                                  <w:r w:rsidRPr="00CB75D4">
                                    <w:rPr>
                                      <w:rStyle w:val="nfasis"/>
                                      <w:color w:val="262626" w:themeColor="text1" w:themeTint="D9"/>
                                    </w:rPr>
                                    <w:t>ead</w:t>
                                  </w:r>
                                  <w:proofErr w:type="spellEnd"/>
                                  <w:r w:rsidRPr="00CB75D4">
                                    <w:rPr>
                                      <w:rStyle w:val="nfasis"/>
                                      <w:color w:val="262626" w:themeColor="text1" w:themeTint="D9"/>
                                    </w:rPr>
                                    <w:t>:</w:t>
                                  </w:r>
                                  <w:r w:rsidRPr="00CB75D4">
                                    <w:rPr>
                                      <w:rStyle w:val="nfasis"/>
                                      <w:rFonts w:eastAsiaTheme="minorEastAsia" w:hAnsi="Avenir Next W1G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</w:rPr>
                                    <w:t>Has the link to the Bootstap CSS sheet and JavaScript.</w:t>
                                  </w:r>
                                </w:p>
                                <w:p w14:paraId="45454196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262626" w:themeColor="text1" w:themeTint="D9"/>
                                    </w:rPr>
                                  </w:pP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</w:rPr>
                                    <w:t>Also contains the custom styles sheets and fonts.</w:t>
                                  </w:r>
                                </w:p>
                                <w:p w14:paraId="0CF1F7A1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262626" w:themeColor="text1" w:themeTint="D9"/>
                                    </w:rPr>
                                  </w:pPr>
                                </w:p>
                                <w:p w14:paraId="39B590B0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noProof/>
                                      <w:color w:val="262626" w:themeColor="text1" w:themeTint="D9"/>
                                    </w:rPr>
                                  </w:pPr>
                                  <w:r w:rsidRPr="000330BA">
                                    <w:rPr>
                                      <w:rStyle w:val="nfasis"/>
                                      <w:noProof/>
                                      <w:color w:val="262626" w:themeColor="text1" w:themeTint="D9"/>
                                    </w:rPr>
                                    <w:t>H</w:t>
                                  </w:r>
                                  <w:proofErr w:type="spellStart"/>
                                  <w:r w:rsidRPr="00CB75D4">
                                    <w:rPr>
                                      <w:rStyle w:val="nfasis"/>
                                      <w:color w:val="262626" w:themeColor="text1" w:themeTint="D9"/>
                                    </w:rPr>
                                    <w:t>eader</w:t>
                                  </w:r>
                                  <w:proofErr w:type="spellEnd"/>
                                  <w:r w:rsidRPr="00CB75D4">
                                    <w:rPr>
                                      <w:rStyle w:val="nfasis"/>
                                      <w:color w:val="262626" w:themeColor="text1" w:themeTint="D9"/>
                                    </w:rPr>
                                    <w:t>:</w:t>
                                  </w:r>
                                  <w:r w:rsidRPr="00CB75D4">
                                    <w:rPr>
                                      <w:rStyle w:val="nfasis"/>
                                      <w:rFonts w:eastAsiaTheme="minorEastAsia" w:hAnsi="Avenir Next W1G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</w:rPr>
                                    <w:t>Contains a Bootstrap Navbar with an Acrylic Background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57C886F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262626" w:themeColor="text1" w:themeTint="D9"/>
                                    </w:rPr>
                                  </w:pPr>
                                </w:p>
                                <w:p w14:paraId="158AAB4C" w14:textId="77777777" w:rsidR="00CB75D4" w:rsidRPr="000330BA" w:rsidRDefault="00CB75D4" w:rsidP="00CB75D4">
                                  <w:pPr>
                                    <w:pStyle w:val="Prrafodelista"/>
                                    <w:rPr>
                                      <w:noProof/>
                                      <w:color w:val="262626" w:themeColor="text1" w:themeTint="D9"/>
                                    </w:rPr>
                                  </w:pPr>
                                  <w:r w:rsidRPr="000330BA">
                                    <w:rPr>
                                      <w:rStyle w:val="nfasis"/>
                                      <w:noProof/>
                                      <w:color w:val="262626" w:themeColor="text1" w:themeTint="D9"/>
                                    </w:rPr>
                                    <w:t xml:space="preserve">Sections: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Contains the sections of the page:</w:t>
                                  </w:r>
                                </w:p>
                                <w:p w14:paraId="03DA3318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  <w:r w:rsidRPr="00CB75D4"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Home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: An Expanded Jumbotron to be seen as a Hero Section. Background by Roblox.com</w:t>
                                  </w:r>
                                </w:p>
                                <w:p w14:paraId="64E6C0D6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  <w:r w:rsidRPr="00CB75D4"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 xml:space="preserve">What is Roblox: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A brief section about Roblox. Using Columns and Rows. Image by Roblox.com</w:t>
                                  </w:r>
                                </w:p>
                                <w:p w14:paraId="0380B686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  <w:r w:rsidRPr="00CB75D4"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 xml:space="preserve">Roblox History: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A section using Rows and columns that shows some history of Roblox, using Bootstrap embeds.</w:t>
                                  </w:r>
                                </w:p>
                                <w:p w14:paraId="7BE6F1EA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  <w:r w:rsidRPr="00CB75D4"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 xml:space="preserve">Highlighted Projects: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C</w:t>
                                  </w:r>
                                  <w:proofErr w:type="spellStart"/>
                                  <w:r w:rsidRPr="00CB75D4">
                                    <w:rPr>
                                      <w:color w:val="262626" w:themeColor="text1" w:themeTint="D9"/>
                                      <w:lang w:bidi="es-ES"/>
                                    </w:rPr>
                                    <w:t>ontains</w:t>
                                  </w:r>
                                  <w:proofErr w:type="spellEnd"/>
                                  <w:r w:rsidRPr="00CB75D4">
                                    <w:rPr>
                                      <w:b/>
                                      <w:bCs/>
                                      <w:color w:val="262626" w:themeColor="text1" w:themeTint="D9"/>
                                      <w:lang w:bidi="es-ES"/>
                                    </w:rPr>
                                    <w:t xml:space="preserve"> </w:t>
                                  </w:r>
                                  <w:r w:rsidRPr="00CB75D4">
                                    <w:rPr>
                                      <w:color w:val="262626" w:themeColor="text1" w:themeTint="D9"/>
                                      <w:lang w:bidi="es-ES"/>
                                    </w:rPr>
                                    <w:t>some Bootstrap elements like Cards, Carousels and embeds inside them, showing some projects made by people that I personally like.</w:t>
                                  </w:r>
                                </w:p>
                                <w:p w14:paraId="65DBA9E6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  <w:r w:rsidRPr="00CB75D4"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 xml:space="preserve">My avatar: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Section that contains a Jumbotron with my avatar as showed on the website. Avatar updates in real time.</w:t>
                                  </w:r>
                                </w:p>
                                <w:p w14:paraId="3711BB31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1440"/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</w:p>
                                <w:p w14:paraId="3E470A16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sz w:val="22"/>
                                      <w:szCs w:val="22"/>
                                      <w:lang w:bidi="es-ES"/>
                                    </w:rPr>
                                    <w:t xml:space="preserve">Footer: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Contains Form, GMaps embed and a modal windows.</w:t>
                                  </w:r>
                                </w:p>
                                <w:p w14:paraId="465ACC2D" w14:textId="77777777" w:rsidR="00CB75D4" w:rsidRDefault="00CB75D4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44DCEED" id="Cuadro de texto 2" o:spid="_x0000_s1037" type="#_x0000_t202" style="position:absolute;margin-left:-2.7pt;margin-top:22.25pt;width:233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" filled="f" stroked="f">
                      <v:textbox style="mso-fit-shape-to-text:t">
                        <w:txbxContent>
                          <w:p w14:paraId="2C4A4369" w14:textId="77777777" w:rsidR="00CB75D4" w:rsidRPr="00CB75D4" w:rsidRDefault="00CB75D4" w:rsidP="00CB75D4">
                            <w:pPr>
                              <w:pStyle w:val="Ttulo1"/>
                              <w:tabs>
                                <w:tab w:val="right" w:pos="5744"/>
                              </w:tabs>
                              <w:rPr>
                                <w:noProof/>
                                <w:color w:val="262626" w:themeColor="text1" w:themeTint="D9"/>
                              </w:rPr>
                            </w:pPr>
                            <w:r w:rsidRPr="00CB75D4">
                              <w:rPr>
                                <w:noProof/>
                                <w:color w:val="262626" w:themeColor="text1" w:themeTint="D9"/>
                              </w:rPr>
                              <w:t>PARTS OF THE PAGE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</w:rPr>
                              <w:tab/>
                            </w:r>
                          </w:p>
                          <w:p w14:paraId="3808D0F6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noProof/>
                                <w:color w:val="262626" w:themeColor="text1" w:themeTint="D9"/>
                              </w:rPr>
                            </w:pPr>
                            <w:r w:rsidRPr="000330BA">
                              <w:rPr>
                                <w:rStyle w:val="nfasis"/>
                                <w:noProof/>
                                <w:color w:val="262626" w:themeColor="text1" w:themeTint="D9"/>
                              </w:rPr>
                              <w:t>H</w:t>
                            </w:r>
                            <w:proofErr w:type="spellStart"/>
                            <w:r w:rsidRPr="00CB75D4">
                              <w:rPr>
                                <w:rStyle w:val="nfasis"/>
                                <w:color w:val="262626" w:themeColor="text1" w:themeTint="D9"/>
                              </w:rPr>
                              <w:t>ead</w:t>
                            </w:r>
                            <w:proofErr w:type="spellEnd"/>
                            <w:r w:rsidRPr="00CB75D4">
                              <w:rPr>
                                <w:rStyle w:val="nfasis"/>
                                <w:color w:val="262626" w:themeColor="text1" w:themeTint="D9"/>
                              </w:rPr>
                              <w:t>:</w:t>
                            </w:r>
                            <w:r w:rsidRPr="00CB75D4">
                              <w:rPr>
                                <w:rStyle w:val="nfasis"/>
                                <w:rFonts w:eastAsiaTheme="minorEastAsia" w:hAnsi="Avenir Next W1G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</w:rPr>
                              <w:t>Has the link to the Bootstap CSS sheet and JavaScript.</w:t>
                            </w:r>
                          </w:p>
                          <w:p w14:paraId="45454196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262626" w:themeColor="text1" w:themeTint="D9"/>
                              </w:rPr>
                            </w:pPr>
                            <w:r w:rsidRPr="00CB75D4">
                              <w:rPr>
                                <w:noProof/>
                                <w:color w:val="262626" w:themeColor="text1" w:themeTint="D9"/>
                              </w:rPr>
                              <w:t>Also contains the custom styles sheets and fonts.</w:t>
                            </w:r>
                          </w:p>
                          <w:p w14:paraId="0CF1F7A1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262626" w:themeColor="text1" w:themeTint="D9"/>
                              </w:rPr>
                            </w:pPr>
                          </w:p>
                          <w:p w14:paraId="39B590B0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color w:val="262626" w:themeColor="text1" w:themeTint="D9"/>
                              </w:rPr>
                            </w:pPr>
                            <w:r w:rsidRPr="000330BA">
                              <w:rPr>
                                <w:rStyle w:val="nfasis"/>
                                <w:noProof/>
                                <w:color w:val="262626" w:themeColor="text1" w:themeTint="D9"/>
                              </w:rPr>
                              <w:t>H</w:t>
                            </w:r>
                            <w:proofErr w:type="spellStart"/>
                            <w:r w:rsidRPr="00CB75D4">
                              <w:rPr>
                                <w:rStyle w:val="nfasis"/>
                                <w:color w:val="262626" w:themeColor="text1" w:themeTint="D9"/>
                              </w:rPr>
                              <w:t>eader</w:t>
                            </w:r>
                            <w:proofErr w:type="spellEnd"/>
                            <w:r w:rsidRPr="00CB75D4">
                              <w:rPr>
                                <w:rStyle w:val="nfasis"/>
                                <w:color w:val="262626" w:themeColor="text1" w:themeTint="D9"/>
                              </w:rPr>
                              <w:t>:</w:t>
                            </w:r>
                            <w:r w:rsidRPr="00CB75D4">
                              <w:rPr>
                                <w:rStyle w:val="nfasis"/>
                                <w:rFonts w:eastAsiaTheme="minorEastAsia" w:hAnsi="Avenir Next W1G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</w:rPr>
                              <w:t>Contains a Bootstrap Navbar with an Acrylic Background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7C886F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262626" w:themeColor="text1" w:themeTint="D9"/>
                              </w:rPr>
                            </w:pPr>
                          </w:p>
                          <w:p w14:paraId="158AAB4C" w14:textId="77777777" w:rsidR="00CB75D4" w:rsidRPr="000330BA" w:rsidRDefault="00CB75D4" w:rsidP="00CB75D4">
                            <w:pPr>
                              <w:pStyle w:val="Prrafodelista"/>
                              <w:rPr>
                                <w:noProof/>
                                <w:color w:val="262626" w:themeColor="text1" w:themeTint="D9"/>
                              </w:rPr>
                            </w:pPr>
                            <w:r w:rsidRPr="000330BA">
                              <w:rPr>
                                <w:rStyle w:val="nfasis"/>
                                <w:noProof/>
                                <w:color w:val="262626" w:themeColor="text1" w:themeTint="D9"/>
                              </w:rPr>
                              <w:t xml:space="preserve">Sections: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Contains the sections of the page:</w:t>
                            </w:r>
                          </w:p>
                          <w:p w14:paraId="03DA3318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  <w:r w:rsidRPr="00CB75D4"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  <w:t>Home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: An Expanded Jumbotron to be seen as a Hero Section. Background by Roblox.com</w:t>
                            </w:r>
                          </w:p>
                          <w:p w14:paraId="64E6C0D6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  <w:r w:rsidRPr="00CB75D4"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  <w:t xml:space="preserve">What is Roblox: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A brief section about Roblox. Using Columns and Rows. Image by Roblox.com</w:t>
                            </w:r>
                          </w:p>
                          <w:p w14:paraId="0380B686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  <w:r w:rsidRPr="00CB75D4"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  <w:t xml:space="preserve">Roblox History: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A section using Rows and columns that shows some history of Roblox, using Bootstrap embeds.</w:t>
                            </w:r>
                          </w:p>
                          <w:p w14:paraId="7BE6F1EA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  <w:r w:rsidRPr="00CB75D4"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  <w:t xml:space="preserve">Highlighted Projects: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C</w:t>
                            </w:r>
                            <w:proofErr w:type="spellStart"/>
                            <w:r w:rsidRPr="00CB75D4">
                              <w:rPr>
                                <w:color w:val="262626" w:themeColor="text1" w:themeTint="D9"/>
                                <w:lang w:bidi="es-ES"/>
                              </w:rPr>
                              <w:t>ontains</w:t>
                            </w:r>
                            <w:proofErr w:type="spellEnd"/>
                            <w:r w:rsidRPr="00CB75D4">
                              <w:rPr>
                                <w:b/>
                                <w:bCs/>
                                <w:color w:val="262626" w:themeColor="text1" w:themeTint="D9"/>
                                <w:lang w:bidi="es-ES"/>
                              </w:rPr>
                              <w:t xml:space="preserve"> </w:t>
                            </w:r>
                            <w:r w:rsidRPr="00CB75D4">
                              <w:rPr>
                                <w:color w:val="262626" w:themeColor="text1" w:themeTint="D9"/>
                                <w:lang w:bidi="es-ES"/>
                              </w:rPr>
                              <w:t>some Bootstrap elements like Cards, Carousels and embeds inside them, showing some projects made by people that I personally like.</w:t>
                            </w:r>
                          </w:p>
                          <w:p w14:paraId="65DBA9E6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  <w:r w:rsidRPr="00CB75D4"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  <w:t xml:space="preserve">My avatar: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Section that contains a Jumbotron with my avatar as showed on the website. Avatar updates in real time.</w:t>
                            </w:r>
                          </w:p>
                          <w:p w14:paraId="3711BB31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1440"/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</w:p>
                          <w:p w14:paraId="3E470A16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  <w:r w:rsidRPr="00CB75D4">
                              <w:rPr>
                                <w:noProof/>
                                <w:color w:val="262626" w:themeColor="text1" w:themeTint="D9"/>
                                <w:sz w:val="22"/>
                                <w:szCs w:val="22"/>
                                <w:lang w:bidi="es-ES"/>
                              </w:rPr>
                              <w:t xml:space="preserve">Footer: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Contains Form, GMaps embed and a modal windows.</w:t>
                            </w:r>
                          </w:p>
                          <w:p w14:paraId="465ACC2D" w14:textId="77777777" w:rsidR="00CB75D4" w:rsidRDefault="00CB75D4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0144D1" w:rsidRPr="00CB75D4">
              <w:rPr>
                <w:noProof/>
                <w:color w:val="262626" w:themeColor="text1" w:themeTint="D9"/>
                <w:sz w:val="22"/>
                <w:szCs w:val="22"/>
              </w:rPr>
              <w:t>The Web is uploaded to Github Pages service.</w:t>
            </w:r>
          </w:p>
        </w:tc>
        <w:tc>
          <w:tcPr>
            <w:tcW w:w="5100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02BCA0A0" w14:textId="6BC3844A" w:rsidR="00E41831" w:rsidRPr="00CB75D4" w:rsidRDefault="00B162A4" w:rsidP="00F64945">
            <w:pPr>
              <w:pStyle w:val="Ttulo1"/>
              <w:rPr>
                <w:noProof/>
                <w:color w:val="D9D9D9" w:themeColor="background1" w:themeShade="D9"/>
                <w:sz w:val="18"/>
                <w:szCs w:val="18"/>
              </w:rPr>
            </w:pPr>
            <w:r w:rsidRPr="00B4079D">
              <w:rPr>
                <w:noProof/>
                <w:color w:val="262626" w:themeColor="text1" w:themeTint="D9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C8F88C3" wp14:editId="0086C570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-118745</wp:posOffset>
                      </wp:positionV>
                      <wp:extent cx="2990850" cy="1066800"/>
                      <wp:effectExtent l="0" t="0" r="19050" b="19050"/>
                      <wp:wrapNone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0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A2C1F9" w14:textId="4DAE987B" w:rsidR="008D6AA2" w:rsidRDefault="008D6AA2" w:rsidP="00B4079D">
                                  <w:pPr>
                                    <w:spacing w:after="0"/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 xml:space="preserve">           </w:t>
                                  </w:r>
                                  <w:r w:rsidR="00B4079D" w:rsidRPr="00B4079D"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 xml:space="preserve">Scan this </w:t>
                                  </w:r>
                                </w:p>
                                <w:p w14:paraId="736CAC76" w14:textId="264C06D3" w:rsidR="00B4079D" w:rsidRDefault="008D6AA2" w:rsidP="00B4079D">
                                  <w:pPr>
                                    <w:spacing w:after="0"/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 xml:space="preserve">           </w:t>
                                  </w:r>
                                  <w:r w:rsidR="00B4079D" w:rsidRPr="00B4079D"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>code with</w:t>
                                  </w:r>
                                </w:p>
                                <w:p w14:paraId="28205FDF" w14:textId="5400305B" w:rsidR="008D6AA2" w:rsidRDefault="008D6AA2" w:rsidP="00B4079D">
                                  <w:pPr>
                                    <w:spacing w:after="0"/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 xml:space="preserve">           </w:t>
                                  </w:r>
                                  <w:r w:rsidR="00B4079D" w:rsidRPr="00B4079D"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 xml:space="preserve">your mobile </w:t>
                                  </w:r>
                                </w:p>
                                <w:p w14:paraId="2BBB9C72" w14:textId="3EE458BF" w:rsidR="00B4079D" w:rsidRPr="00B4079D" w:rsidRDefault="008D6AA2" w:rsidP="00B4079D">
                                  <w:pPr>
                                    <w:spacing w:after="0"/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 xml:space="preserve">          </w:t>
                                  </w:r>
                                  <w:r w:rsidR="00B4079D" w:rsidRPr="00B4079D"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>device</w:t>
                                  </w:r>
                                </w:p>
                                <w:p w14:paraId="3602D55F" w14:textId="5C3A72BD" w:rsidR="00B4079D" w:rsidRPr="00B4079D" w:rsidRDefault="00B407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F88C3" id="_x0000_s1038" type="#_x0000_t202" style="position:absolute;margin-left:12.45pt;margin-top:-9.35pt;width:235.5pt;height:8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" filled="f" strokecolor="#272727 [2749]">
                      <v:textbox>
                        <w:txbxContent>
                          <w:p w14:paraId="6DA2C1F9" w14:textId="4DAE987B" w:rsidR="008D6AA2" w:rsidRDefault="008D6AA2" w:rsidP="00B4079D">
                            <w:pPr>
                              <w:spacing w:after="0"/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="00B4079D" w:rsidRPr="00B4079D"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Scan this </w:t>
                            </w:r>
                          </w:p>
                          <w:p w14:paraId="736CAC76" w14:textId="264C06D3" w:rsidR="00B4079D" w:rsidRDefault="008D6AA2" w:rsidP="00B4079D">
                            <w:pPr>
                              <w:spacing w:after="0"/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="00B4079D" w:rsidRPr="00B4079D"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>code with</w:t>
                            </w:r>
                          </w:p>
                          <w:p w14:paraId="28205FDF" w14:textId="5400305B" w:rsidR="008D6AA2" w:rsidRDefault="008D6AA2" w:rsidP="00B4079D">
                            <w:pPr>
                              <w:spacing w:after="0"/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="00B4079D" w:rsidRPr="00B4079D"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your mobile </w:t>
                            </w:r>
                          </w:p>
                          <w:p w14:paraId="2BBB9C72" w14:textId="3EE458BF" w:rsidR="00B4079D" w:rsidRPr="00B4079D" w:rsidRDefault="008D6AA2" w:rsidP="00B4079D">
                            <w:pPr>
                              <w:spacing w:after="0"/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="00B4079D" w:rsidRPr="00B4079D"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>device</w:t>
                            </w:r>
                          </w:p>
                          <w:p w14:paraId="3602D55F" w14:textId="5C3A72BD" w:rsidR="00B4079D" w:rsidRPr="00B4079D" w:rsidRDefault="00B4079D"/>
                        </w:txbxContent>
                      </v:textbox>
                    </v:shape>
                  </w:pict>
                </mc:Fallback>
              </mc:AlternateContent>
            </w:r>
            <w:r w:rsidR="00EF6B65">
              <w:rPr>
                <w:noProof/>
                <w:color w:val="D9D9D9" w:themeColor="background1" w:themeShade="D9"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28262952" wp14:editId="70FA3C52">
                  <wp:simplePos x="0" y="0"/>
                  <wp:positionH relativeFrom="column">
                    <wp:posOffset>2120265</wp:posOffset>
                  </wp:positionH>
                  <wp:positionV relativeFrom="paragraph">
                    <wp:posOffset>-80645</wp:posOffset>
                  </wp:positionV>
                  <wp:extent cx="1009650" cy="1009650"/>
                  <wp:effectExtent l="0" t="0" r="0" b="0"/>
                  <wp:wrapNone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D81" w:rsidRPr="00CB75D4">
              <w:rPr>
                <w:noProof/>
                <w:color w:val="D9D9D9" w:themeColor="background1" w:themeShade="D9"/>
              </w:rPr>
              <w:t xml:space="preserve">     </w:t>
            </w:r>
          </w:p>
          <w:p w14:paraId="35CA9FE7" w14:textId="22DC4C89" w:rsidR="003A2D81" w:rsidRPr="00F604E6" w:rsidRDefault="003A2D81" w:rsidP="00F604E6">
            <w:pPr>
              <w:pStyle w:val="Prrafodelista"/>
              <w:numPr>
                <w:ilvl w:val="0"/>
                <w:numId w:val="0"/>
              </w:numPr>
              <w:ind w:left="720"/>
              <w:rPr>
                <w:noProof/>
                <w:color w:val="D9D9D9" w:themeColor="background1" w:themeShade="D9"/>
                <w:sz w:val="18"/>
                <w:szCs w:val="18"/>
              </w:rPr>
            </w:pPr>
          </w:p>
          <w:p w14:paraId="072597BA" w14:textId="4BBABBFC" w:rsidR="00E41831" w:rsidRPr="00CB75D4" w:rsidRDefault="00E41831" w:rsidP="00E41831">
            <w:pPr>
              <w:rPr>
                <w:noProof/>
                <w:color w:val="D9D9D9" w:themeColor="background1" w:themeShade="D9"/>
                <w:sz w:val="18"/>
                <w:szCs w:val="18"/>
              </w:rPr>
            </w:pPr>
          </w:p>
          <w:p w14:paraId="28C17173" w14:textId="3C5433BA" w:rsidR="00E41831" w:rsidRPr="00CB75D4" w:rsidRDefault="00FE2940" w:rsidP="00E41831">
            <w:pPr>
              <w:rPr>
                <w:noProof/>
                <w:color w:val="D9D9D9" w:themeColor="background1" w:themeShade="D9"/>
                <w:sz w:val="18"/>
                <w:szCs w:val="18"/>
              </w:rPr>
            </w:pPr>
            <w:r w:rsidRPr="00F64945">
              <w:rPr>
                <w:noProof/>
                <w:sz w:val="4"/>
                <w:szCs w:val="4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9A63398" wp14:editId="72CD7BD0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396875</wp:posOffset>
                      </wp:positionV>
                      <wp:extent cx="2990850" cy="1404620"/>
                      <wp:effectExtent l="0" t="0" r="19050" b="13970"/>
                      <wp:wrapNone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674F8" w14:textId="77777777" w:rsidR="00F64945" w:rsidRPr="00FE2940" w:rsidRDefault="00F64945" w:rsidP="00F64945">
                                  <w:pPr>
                                    <w:pStyle w:val="Ttulo1"/>
                                    <w:rPr>
                                      <w:noProof/>
                                      <w:color w:val="F2F2F2" w:themeColor="background1" w:themeShade="F2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</w:rPr>
                                    <w:t>EXTERNAL ELEMENTS AND HELP</w:t>
                                  </w:r>
                                </w:p>
                                <w:p w14:paraId="69E211FA" w14:textId="77777777" w:rsidR="00F64945" w:rsidRPr="00FE2940" w:rsidRDefault="00F64945" w:rsidP="00F64945">
                                  <w:pPr>
                                    <w:pStyle w:val="Prrafodelista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 xml:space="preserve">Roblox Font Thanks to ReclusionsHD: </w:t>
                                  </w:r>
                                  <w:hyperlink r:id="rId15" w:history="1">
                                    <w:r w:rsidRPr="00FE2940">
                                      <w:rPr>
                                        <w:rStyle w:val="Hipervnculo"/>
                                        <w:noProof/>
                                        <w:color w:val="F2F2F2" w:themeColor="background1" w:themeShade="F2"/>
                                        <w:sz w:val="18"/>
                                        <w:szCs w:val="18"/>
                                      </w:rPr>
                                      <w:t>https://www.deviantart.com/reclusionshd/art/REOPENED-lol-ROBLOX-Font-2019-ReclusionsHD-656860139</w:t>
                                    </w:r>
                                  </w:hyperlink>
                                </w:p>
                                <w:p w14:paraId="20D89364" w14:textId="77777777" w:rsidR="00F64945" w:rsidRPr="00FE2940" w:rsidRDefault="00F64945" w:rsidP="00F64945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50EAE93" w14:textId="0CD1A3CB" w:rsidR="00FE2940" w:rsidRPr="00FE2940" w:rsidRDefault="00F64945" w:rsidP="00FE2940">
                                  <w:pPr>
                                    <w:pStyle w:val="Prrafodelista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 xml:space="preserve">Backdrop-filter:blur Thanks to Mozilla: </w:t>
                                  </w:r>
                                  <w:hyperlink r:id="rId16" w:history="1">
                                    <w:r w:rsidRPr="00FE2940">
                                      <w:rPr>
                                        <w:rStyle w:val="Hipervnculo"/>
                                        <w:noProof/>
                                        <w:color w:val="F2F2F2" w:themeColor="background1" w:themeShade="F2"/>
                                        <w:sz w:val="18"/>
                                        <w:szCs w:val="18"/>
                                      </w:rPr>
                                      <w:t>https://developer.mozilla.org/es/docs/Web/CSS/backdrop-filter</w:t>
                                    </w:r>
                                  </w:hyperlink>
                                </w:p>
                                <w:p w14:paraId="54468EFF" w14:textId="77777777" w:rsidR="00FE2940" w:rsidRPr="00FE2940" w:rsidRDefault="00FE2940" w:rsidP="00FE2940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E3B006D" w14:textId="2147DD6D" w:rsidR="00FE2940" w:rsidRPr="00FE2940" w:rsidRDefault="00FE2940" w:rsidP="00FE2940">
                                  <w:pPr>
                                    <w:pStyle w:val="Prrafodelista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 xml:space="preserve">Firefox fall-back code Thanks to A2H: </w:t>
                                  </w:r>
                                  <w:hyperlink r:id="rId17" w:history="1">
                                    <w:r w:rsidRPr="00FE2940">
                                      <w:rPr>
                                        <w:rStyle w:val="Hipervnculo"/>
                                        <w:noProof/>
                                        <w:color w:val="F2F2F2" w:themeColor="background1" w:themeShade="F2"/>
                                        <w:sz w:val="18"/>
                                        <w:szCs w:val="18"/>
                                      </w:rPr>
                                      <w:t>https://forums.asp.net/t/2038146.aspx?Need+to+set+CSS+based+on+Browser</w:t>
                                    </w:r>
                                  </w:hyperlink>
                                </w:p>
                                <w:p w14:paraId="585BFF7E" w14:textId="77777777" w:rsidR="00FE2940" w:rsidRPr="00FE2940" w:rsidRDefault="00FE2940" w:rsidP="00FE2940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8065F33" w14:textId="604B8632" w:rsidR="00FE2940" w:rsidRPr="00FE2940" w:rsidRDefault="00FE2940" w:rsidP="00FE2940">
                                  <w:pPr>
                                    <w:pStyle w:val="Prrafodelista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 xml:space="preserve">Emojis fallback for Chrome based browser Thanks to Google Noto Emojis: </w:t>
                                  </w:r>
                                  <w:hyperlink r:id="rId18" w:history="1">
                                    <w:r w:rsidRPr="00FE2940">
                                      <w:rPr>
                                        <w:rStyle w:val="Hipervnculo"/>
                                        <w:noProof/>
                                        <w:color w:val="F2F2F2" w:themeColor="background1" w:themeShade="F2"/>
                                        <w:sz w:val="18"/>
                                        <w:szCs w:val="18"/>
                                      </w:rPr>
                                      <w:t>https://www.google.com/get/noto/help/emoji/</w:t>
                                    </w:r>
                                  </w:hyperlink>
                                </w:p>
                                <w:p w14:paraId="4C6826BF" w14:textId="77777777" w:rsidR="00FE2940" w:rsidRPr="00FE2940" w:rsidRDefault="00FE2940" w:rsidP="00FE2940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79388F" w14:textId="5C345FC9" w:rsidR="00FE2940" w:rsidRPr="00FE2940" w:rsidRDefault="00FE2940" w:rsidP="00FE2940">
                                  <w:pPr>
                                    <w:pStyle w:val="Prrafodelista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 xml:space="preserve">Little WebPage Right Margin Fix Thanks to Abraham Juliot: </w:t>
                                  </w:r>
                                  <w:r w:rsidRPr="000330BA"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  <w:u w:val="single"/>
                                    </w:rPr>
                                    <w:t>https://teamtreehouse.com/community/my-website-has-a-mysterious-bit-of-space-when-in-mobile-view-using-bootstrap</w:t>
                                  </w:r>
                                  <w:bookmarkStart w:id="0" w:name="_GoBack"/>
                                  <w:bookmarkEnd w:id="0"/>
                                </w:p>
                                <w:p w14:paraId="67CEE7F4" w14:textId="77777777" w:rsidR="00FE2940" w:rsidRPr="00FE2940" w:rsidRDefault="00FE2940" w:rsidP="00FE2940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68AAB8F" w14:textId="77777777" w:rsidR="00FE2940" w:rsidRPr="00FE2940" w:rsidRDefault="00FE2940" w:rsidP="00FE2940">
                                  <w:pPr>
                                    <w:pStyle w:val="Prrafodelista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 xml:space="preserve">Overflow-x: hidden Thanks to Rexcalabrese: </w:t>
                                  </w:r>
                                </w:p>
                                <w:p w14:paraId="4659DD42" w14:textId="3A170C83" w:rsidR="00FE2940" w:rsidRPr="00FE2940" w:rsidRDefault="00FF6F9A" w:rsidP="00FE2940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hyperlink r:id="rId19" w:history="1">
                                    <w:r w:rsidR="00FE2940" w:rsidRPr="00FE2940">
                                      <w:rPr>
                                        <w:rStyle w:val="Hipervnculo"/>
                                        <w:noProof/>
                                        <w:color w:val="F2F2F2" w:themeColor="background1" w:themeShade="F2"/>
                                        <w:sz w:val="18"/>
                                        <w:szCs w:val="18"/>
                                      </w:rPr>
                                      <w:t>https://css-tricks.com/forums/topic/horizontal-scroll-bar-issue-with-web-site-cutting-off-when-you-scroll-right/</w:t>
                                    </w:r>
                                  </w:hyperlink>
                                </w:p>
                                <w:p w14:paraId="275B4B4E" w14:textId="10C8C7D2" w:rsidR="00F64945" w:rsidRDefault="00F64945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63398" id="_x0000_s1039" type="#_x0000_t202" style="position:absolute;margin-left:12.35pt;margin-top:31.25pt;width:235.5pt;height:11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" fillcolor="#0d0d0d [3069]">
                      <v:textbox style="mso-fit-shape-to-text:t">
                        <w:txbxContent>
                          <w:p w14:paraId="01A674F8" w14:textId="77777777" w:rsidR="00F64945" w:rsidRPr="00FE2940" w:rsidRDefault="00F64945" w:rsidP="00F64945">
                            <w:pPr>
                              <w:pStyle w:val="Ttulo1"/>
                              <w:rPr>
                                <w:noProof/>
                                <w:color w:val="F2F2F2" w:themeColor="background1" w:themeShade="F2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</w:rPr>
                              <w:t>EXTERNAL ELEMENTS AND HELP</w:t>
                            </w:r>
                          </w:p>
                          <w:p w14:paraId="69E211FA" w14:textId="77777777" w:rsidR="00F64945" w:rsidRPr="00FE2940" w:rsidRDefault="00F64945" w:rsidP="00F64945">
                            <w:pPr>
                              <w:pStyle w:val="Prrafodelista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Roblox Font Thanks to ReclusionsHD: </w:t>
                            </w:r>
                            <w:hyperlink r:id="rId20" w:history="1">
                              <w:r w:rsidRPr="00FE2940">
                                <w:rPr>
                                  <w:rStyle w:val="Hipervnculo"/>
                                  <w:noProof/>
                                  <w:color w:val="F2F2F2" w:themeColor="background1" w:themeShade="F2"/>
                                  <w:sz w:val="18"/>
                                  <w:szCs w:val="18"/>
                                </w:rPr>
                                <w:t>https://www.deviantart.com/reclusionshd/art/REOPENED-lol-ROBLOX-Font-2019-ReclusionsHD-656860139</w:t>
                              </w:r>
                            </w:hyperlink>
                          </w:p>
                          <w:p w14:paraId="20D89364" w14:textId="77777777" w:rsidR="00F64945" w:rsidRPr="00FE2940" w:rsidRDefault="00F64945" w:rsidP="00F64945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</w:p>
                          <w:p w14:paraId="050EAE93" w14:textId="0CD1A3CB" w:rsidR="00FE2940" w:rsidRPr="00FE2940" w:rsidRDefault="00F64945" w:rsidP="00FE2940">
                            <w:pPr>
                              <w:pStyle w:val="Prrafodelista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Backdrop-filter:blur Thanks to Mozilla: </w:t>
                            </w:r>
                            <w:hyperlink r:id="rId21" w:history="1">
                              <w:r w:rsidRPr="00FE2940">
                                <w:rPr>
                                  <w:rStyle w:val="Hipervnculo"/>
                                  <w:noProof/>
                                  <w:color w:val="F2F2F2" w:themeColor="background1" w:themeShade="F2"/>
                                  <w:sz w:val="18"/>
                                  <w:szCs w:val="18"/>
                                </w:rPr>
                                <w:t>https://developer.mozilla.org/es/docs/Web/CSS/backdrop-filter</w:t>
                              </w:r>
                            </w:hyperlink>
                          </w:p>
                          <w:p w14:paraId="54468EFF" w14:textId="77777777" w:rsidR="00FE2940" w:rsidRPr="00FE2940" w:rsidRDefault="00FE2940" w:rsidP="00FE2940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</w:p>
                          <w:p w14:paraId="4E3B006D" w14:textId="2147DD6D" w:rsidR="00FE2940" w:rsidRPr="00FE2940" w:rsidRDefault="00FE2940" w:rsidP="00FE2940">
                            <w:pPr>
                              <w:pStyle w:val="Prrafodelista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Firefox fall-back code Thanks to A2H: </w:t>
                            </w:r>
                            <w:hyperlink r:id="rId22" w:history="1">
                              <w:r w:rsidRPr="00FE2940">
                                <w:rPr>
                                  <w:rStyle w:val="Hipervnculo"/>
                                  <w:noProof/>
                                  <w:color w:val="F2F2F2" w:themeColor="background1" w:themeShade="F2"/>
                                  <w:sz w:val="18"/>
                                  <w:szCs w:val="18"/>
                                </w:rPr>
                                <w:t>https://forums.asp.net/t/2038146.aspx?Need+to+set+CSS+based+on+Browser</w:t>
                              </w:r>
                            </w:hyperlink>
                          </w:p>
                          <w:p w14:paraId="585BFF7E" w14:textId="77777777" w:rsidR="00FE2940" w:rsidRPr="00FE2940" w:rsidRDefault="00FE2940" w:rsidP="00FE2940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</w:p>
                          <w:p w14:paraId="58065F33" w14:textId="604B8632" w:rsidR="00FE2940" w:rsidRPr="00FE2940" w:rsidRDefault="00FE2940" w:rsidP="00FE2940">
                            <w:pPr>
                              <w:pStyle w:val="Prrafodelista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Emojis fallback for Chrome based browser Thanks to Google Noto Emojis: </w:t>
                            </w:r>
                            <w:hyperlink r:id="rId23" w:history="1">
                              <w:r w:rsidRPr="00FE2940">
                                <w:rPr>
                                  <w:rStyle w:val="Hipervnculo"/>
                                  <w:noProof/>
                                  <w:color w:val="F2F2F2" w:themeColor="background1" w:themeShade="F2"/>
                                  <w:sz w:val="18"/>
                                  <w:szCs w:val="18"/>
                                </w:rPr>
                                <w:t>https://www.google.com/get/noto/help/emoji/</w:t>
                              </w:r>
                            </w:hyperlink>
                          </w:p>
                          <w:p w14:paraId="4C6826BF" w14:textId="77777777" w:rsidR="00FE2940" w:rsidRPr="00FE2940" w:rsidRDefault="00FE2940" w:rsidP="00FE2940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</w:p>
                          <w:p w14:paraId="5979388F" w14:textId="5C345FC9" w:rsidR="00FE2940" w:rsidRPr="00FE2940" w:rsidRDefault="00FE2940" w:rsidP="00FE2940">
                            <w:pPr>
                              <w:pStyle w:val="Prrafodelista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Little WebPage Right Margin Fix Thanks to Abraham Juliot: </w:t>
                            </w:r>
                            <w:r w:rsidRPr="000330BA"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  <w:u w:val="single"/>
                              </w:rPr>
                              <w:t>https://teamtreehouse.com/community/my-website-has-a-mysterious-bit-of-space-when-in-mobile-view-using-bootstrap</w:t>
                            </w:r>
                            <w:bookmarkStart w:id="1" w:name="_GoBack"/>
                            <w:bookmarkEnd w:id="1"/>
                          </w:p>
                          <w:p w14:paraId="67CEE7F4" w14:textId="77777777" w:rsidR="00FE2940" w:rsidRPr="00FE2940" w:rsidRDefault="00FE2940" w:rsidP="00FE2940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</w:p>
                          <w:p w14:paraId="468AAB8F" w14:textId="77777777" w:rsidR="00FE2940" w:rsidRPr="00FE2940" w:rsidRDefault="00FE2940" w:rsidP="00FE2940">
                            <w:pPr>
                              <w:pStyle w:val="Prrafodelista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Overflow-x: hidden Thanks to Rexcalabrese: </w:t>
                            </w:r>
                          </w:p>
                          <w:p w14:paraId="4659DD42" w14:textId="3A170C83" w:rsidR="00FE2940" w:rsidRPr="00FE2940" w:rsidRDefault="00FF6F9A" w:rsidP="00FE2940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hyperlink r:id="rId24" w:history="1">
                              <w:r w:rsidR="00FE2940" w:rsidRPr="00FE2940">
                                <w:rPr>
                                  <w:rStyle w:val="Hipervnculo"/>
                                  <w:noProof/>
                                  <w:color w:val="F2F2F2" w:themeColor="background1" w:themeShade="F2"/>
                                  <w:sz w:val="18"/>
                                  <w:szCs w:val="18"/>
                                </w:rPr>
                                <w:t>https://css-tricks.com/forums/topic/horizontal-scroll-bar-issue-with-web-site-cutting-off-when-you-scroll-right/</w:t>
                              </w:r>
                            </w:hyperlink>
                          </w:p>
                          <w:p w14:paraId="275B4B4E" w14:textId="10C8C7D2" w:rsidR="00F64945" w:rsidRDefault="00F64945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C70748D" w14:textId="12BB613D" w:rsidR="00006EE4" w:rsidRPr="00F67DCC" w:rsidRDefault="00006EE4" w:rsidP="00E83D12">
      <w:pPr>
        <w:spacing w:after="0" w:line="240" w:lineRule="auto"/>
        <w:rPr>
          <w:noProof/>
          <w:sz w:val="4"/>
          <w:szCs w:val="4"/>
        </w:rPr>
      </w:pPr>
    </w:p>
    <w:sectPr w:rsidR="00006EE4" w:rsidRPr="00F67DCC" w:rsidSect="0031164E">
      <w:pgSz w:w="11906" w:h="16838" w:code="9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A6D9C" w14:textId="77777777" w:rsidR="00FF6F9A" w:rsidRDefault="00FF6F9A" w:rsidP="00E83D12">
      <w:pPr>
        <w:spacing w:after="0" w:line="240" w:lineRule="auto"/>
      </w:pPr>
      <w:r>
        <w:separator/>
      </w:r>
    </w:p>
  </w:endnote>
  <w:endnote w:type="continuationSeparator" w:id="0">
    <w:p w14:paraId="42B57493" w14:textId="77777777" w:rsidR="00FF6F9A" w:rsidRDefault="00FF6F9A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03ABD" w14:textId="77777777" w:rsidR="00FF6F9A" w:rsidRDefault="00FF6F9A" w:rsidP="00E83D12">
      <w:pPr>
        <w:spacing w:after="0" w:line="240" w:lineRule="auto"/>
      </w:pPr>
      <w:r>
        <w:separator/>
      </w:r>
    </w:p>
  </w:footnote>
  <w:footnote w:type="continuationSeparator" w:id="0">
    <w:p w14:paraId="3F708A50" w14:textId="77777777" w:rsidR="00FF6F9A" w:rsidRDefault="00FF6F9A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6931"/>
    <w:multiLevelType w:val="hybridMultilevel"/>
    <w:tmpl w:val="9388423E"/>
    <w:lvl w:ilvl="0" w:tplc="9CF84334">
      <w:start w:val="1"/>
      <w:numFmt w:val="bullet"/>
      <w:pStyle w:val="Prrafodelista"/>
      <w:lvlText w:val="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AD1709"/>
    <w:multiLevelType w:val="hybridMultilevel"/>
    <w:tmpl w:val="DB2812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F12115"/>
    <w:multiLevelType w:val="hybridMultilevel"/>
    <w:tmpl w:val="07AEDCD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AE7545"/>
    <w:multiLevelType w:val="hybridMultilevel"/>
    <w:tmpl w:val="5C94369E"/>
    <w:lvl w:ilvl="0" w:tplc="9CF84334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A77438"/>
    <w:multiLevelType w:val="hybridMultilevel"/>
    <w:tmpl w:val="42C00E96"/>
    <w:lvl w:ilvl="0" w:tplc="9CF8433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325D2"/>
    <w:multiLevelType w:val="hybridMultilevel"/>
    <w:tmpl w:val="3662C49C"/>
    <w:lvl w:ilvl="0" w:tplc="9CF84334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77598A"/>
    <w:rsid w:val="00006EE4"/>
    <w:rsid w:val="000144D1"/>
    <w:rsid w:val="000330BA"/>
    <w:rsid w:val="000717BD"/>
    <w:rsid w:val="000851F5"/>
    <w:rsid w:val="000A5598"/>
    <w:rsid w:val="000F56D2"/>
    <w:rsid w:val="00112D43"/>
    <w:rsid w:val="00114663"/>
    <w:rsid w:val="00123A89"/>
    <w:rsid w:val="00263240"/>
    <w:rsid w:val="002A1985"/>
    <w:rsid w:val="002F33D8"/>
    <w:rsid w:val="0031164E"/>
    <w:rsid w:val="003219B3"/>
    <w:rsid w:val="003A2D81"/>
    <w:rsid w:val="003C186F"/>
    <w:rsid w:val="003E6218"/>
    <w:rsid w:val="00402924"/>
    <w:rsid w:val="00407FDB"/>
    <w:rsid w:val="00424465"/>
    <w:rsid w:val="0044049A"/>
    <w:rsid w:val="004418F4"/>
    <w:rsid w:val="00442680"/>
    <w:rsid w:val="0045160D"/>
    <w:rsid w:val="00491B1F"/>
    <w:rsid w:val="004C0C92"/>
    <w:rsid w:val="00537693"/>
    <w:rsid w:val="005419E8"/>
    <w:rsid w:val="00547B0B"/>
    <w:rsid w:val="00551B4B"/>
    <w:rsid w:val="005A20B8"/>
    <w:rsid w:val="00656A70"/>
    <w:rsid w:val="006A3C9C"/>
    <w:rsid w:val="006A564F"/>
    <w:rsid w:val="00755D59"/>
    <w:rsid w:val="00763866"/>
    <w:rsid w:val="00764EF1"/>
    <w:rsid w:val="00767A9F"/>
    <w:rsid w:val="0077598A"/>
    <w:rsid w:val="007E7D78"/>
    <w:rsid w:val="00800A02"/>
    <w:rsid w:val="0082750C"/>
    <w:rsid w:val="00892229"/>
    <w:rsid w:val="008C439F"/>
    <w:rsid w:val="008D6AA2"/>
    <w:rsid w:val="008E4F9E"/>
    <w:rsid w:val="00974460"/>
    <w:rsid w:val="00983076"/>
    <w:rsid w:val="009D1888"/>
    <w:rsid w:val="00A03594"/>
    <w:rsid w:val="00A31B15"/>
    <w:rsid w:val="00A86CBD"/>
    <w:rsid w:val="00AB1F09"/>
    <w:rsid w:val="00AC6EF3"/>
    <w:rsid w:val="00B162A4"/>
    <w:rsid w:val="00B238C6"/>
    <w:rsid w:val="00B4079D"/>
    <w:rsid w:val="00BF27C6"/>
    <w:rsid w:val="00C31B26"/>
    <w:rsid w:val="00C96261"/>
    <w:rsid w:val="00CA0D58"/>
    <w:rsid w:val="00CB75D4"/>
    <w:rsid w:val="00D57D73"/>
    <w:rsid w:val="00D743A3"/>
    <w:rsid w:val="00D92B1F"/>
    <w:rsid w:val="00DD08F7"/>
    <w:rsid w:val="00DF798D"/>
    <w:rsid w:val="00E16EDF"/>
    <w:rsid w:val="00E23A98"/>
    <w:rsid w:val="00E41831"/>
    <w:rsid w:val="00E71DEA"/>
    <w:rsid w:val="00E83D12"/>
    <w:rsid w:val="00ED130F"/>
    <w:rsid w:val="00EF6B65"/>
    <w:rsid w:val="00F3059E"/>
    <w:rsid w:val="00F417F7"/>
    <w:rsid w:val="00F513A9"/>
    <w:rsid w:val="00F604E6"/>
    <w:rsid w:val="00F64945"/>
    <w:rsid w:val="00F67DCC"/>
    <w:rsid w:val="00F87DC7"/>
    <w:rsid w:val="00FE2940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90E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09"/>
    <w:pPr>
      <w:spacing w:line="288" w:lineRule="auto"/>
    </w:pPr>
    <w:rPr>
      <w:rFonts w:eastAsia="Corbel" w:hAnsi="Avenir Next W1G"/>
      <w:color w:val="000000" w:themeColor="text1"/>
      <w:kern w:val="24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B1F09"/>
    <w:pPr>
      <w:spacing w:line="256" w:lineRule="auto"/>
      <w:outlineLvl w:val="0"/>
    </w:pPr>
    <w:rPr>
      <w:rFonts w:asciiTheme="majorHAnsi" w:hAnsi="Avenir Next W1G Medium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AB1F09"/>
    <w:pPr>
      <w:spacing w:line="256" w:lineRule="auto"/>
      <w:outlineLvl w:val="1"/>
    </w:pPr>
    <w:rPr>
      <w:rFonts w:asciiTheme="majorHAnsi" w:hAnsi="Avenir Next W1G Medium"/>
      <w:color w:val="FFFFFF" w:themeColor="background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F09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B238C6"/>
    <w:pPr>
      <w:spacing w:after="0" w:line="168" w:lineRule="auto"/>
    </w:pPr>
    <w:rPr>
      <w:rFonts w:asciiTheme="majorHAnsi" w:hAnsi="Avenir Next W1G Medium"/>
      <w:color w:val="FFFFFF" w:themeColor="background1"/>
      <w:spacing w:val="-30"/>
      <w:sz w:val="120"/>
      <w:szCs w:val="132"/>
    </w:rPr>
  </w:style>
  <w:style w:type="character" w:customStyle="1" w:styleId="TtuloCar">
    <w:name w:val="Título Car"/>
    <w:basedOn w:val="Fuentedeprrafopredeter"/>
    <w:link w:val="Ttulo"/>
    <w:uiPriority w:val="10"/>
    <w:rsid w:val="00B238C6"/>
    <w:rPr>
      <w:rFonts w:asciiTheme="majorHAnsi" w:eastAsia="Corbel" w:hAnsi="Avenir Next W1G Medium"/>
      <w:color w:val="FFFFFF" w:themeColor="background1"/>
      <w:spacing w:val="-30"/>
      <w:kern w:val="24"/>
      <w:sz w:val="120"/>
      <w:szCs w:val="132"/>
    </w:rPr>
  </w:style>
  <w:style w:type="paragraph" w:customStyle="1" w:styleId="Contacto">
    <w:name w:val="Contacto"/>
    <w:basedOn w:val="Normal"/>
    <w:qFormat/>
    <w:rsid w:val="00AB1F09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Ttulo1Car">
    <w:name w:val="Título 1 Car"/>
    <w:basedOn w:val="Fuentedeprrafopredeter"/>
    <w:link w:val="Ttulo1"/>
    <w:uiPriority w:val="9"/>
    <w:rsid w:val="00AB1F09"/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character" w:styleId="nfasis">
    <w:name w:val="Emphasis"/>
    <w:uiPriority w:val="20"/>
    <w:qFormat/>
    <w:rsid w:val="00AB1F09"/>
    <w:rPr>
      <w:rFonts w:asciiTheme="majorHAnsi" w:eastAsia="Corbel" w:hAnsi="Avenir Next W1G Medium"/>
      <w:color w:val="0000FF" w:themeColor="accent1"/>
      <w:kern w:val="24"/>
      <w:sz w:val="22"/>
      <w:szCs w:val="2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B1F09"/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44049A"/>
    <w:rPr>
      <w:color w:val="FFFFFF" w:themeColor="background1"/>
    </w:rPr>
  </w:style>
  <w:style w:type="table" w:styleId="Tablaconcuadrcula">
    <w:name w:val="Table Grid"/>
    <w:basedOn w:val="Tabla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418F4"/>
    <w:rPr>
      <w:color w:val="808080"/>
    </w:rPr>
  </w:style>
  <w:style w:type="paragraph" w:styleId="Sinespaciado">
    <w:name w:val="No Spacing"/>
    <w:uiPriority w:val="1"/>
    <w:qFormat/>
    <w:rsid w:val="004418F4"/>
    <w:pPr>
      <w:spacing w:after="0" w:line="240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F09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tuloCar">
    <w:name w:val="Subtítulo Car"/>
    <w:basedOn w:val="Fuentedeprrafopredeter"/>
    <w:link w:val="Subttulo"/>
    <w:uiPriority w:val="11"/>
    <w:rsid w:val="00AB1F09"/>
    <w:rPr>
      <w:rFonts w:hAnsi="Avenir Next W1G"/>
      <w:color w:val="FFFFFF" w:themeColor="background1"/>
      <w:spacing w:val="-30"/>
      <w:kern w:val="24"/>
      <w:sz w:val="52"/>
      <w:szCs w:val="60"/>
    </w:rPr>
  </w:style>
  <w:style w:type="paragraph" w:customStyle="1" w:styleId="Biografa">
    <w:name w:val="Biografía"/>
    <w:basedOn w:val="Normal"/>
    <w:qFormat/>
    <w:rsid w:val="00AB1F09"/>
    <w:rPr>
      <w:sz w:val="28"/>
    </w:rPr>
  </w:style>
  <w:style w:type="paragraph" w:styleId="Encabezado">
    <w:name w:val="header"/>
    <w:basedOn w:val="Normal"/>
    <w:link w:val="EncabezadoC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a">
    <w:name w:val="Nota"/>
    <w:basedOn w:val="Normal"/>
    <w:qFormat/>
    <w:rsid w:val="00AB1F09"/>
  </w:style>
  <w:style w:type="paragraph" w:customStyle="1" w:styleId="Lema">
    <w:name w:val="Lema"/>
    <w:basedOn w:val="Normal"/>
    <w:qFormat/>
    <w:rsid w:val="00AB1F0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64E"/>
    <w:rPr>
      <w:rFonts w:ascii="Segoe UI" w:eastAsia="Corbel" w:hAnsi="Segoe UI" w:cs="Segoe UI"/>
      <w:color w:val="000000" w:themeColor="text1"/>
      <w:kern w:val="24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83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1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google.com/get/noto/help/emoji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mozilla.org/es/docs/Web/CSS/backdrop-filter" TargetMode="External"/><Relationship Id="rId7" Type="http://schemas.openxmlformats.org/officeDocument/2006/relationships/settings" Target="settings.xml"/><Relationship Id="rId12" Type="http://schemas.microsoft.com/office/2017/06/relationships/model3d" Target="media/model3d1.glb"/><Relationship Id="rId17" Type="http://schemas.openxmlformats.org/officeDocument/2006/relationships/hyperlink" Target="https://forums.asp.net/t/2038146.aspx?Need+to+set+CSS+based+on+Browse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s/docs/Web/CSS/backdrop-filter" TargetMode="External"/><Relationship Id="rId20" Type="http://schemas.openxmlformats.org/officeDocument/2006/relationships/hyperlink" Target="https://www.deviantart.com/reclusionshd/art/REOPENED-lol-ROBLOX-Font-2019-ReclusionsHD-65686013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ss-tricks.com/forums/topic/horizontal-scroll-bar-issue-with-web-site-cutting-off-when-you-scroll-righ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eviantart.com/reclusionshd/art/REOPENED-lol-ROBLOX-Font-2019-ReclusionsHD-656860139" TargetMode="External"/><Relationship Id="rId23" Type="http://schemas.openxmlformats.org/officeDocument/2006/relationships/hyperlink" Target="https://www.google.com/get/noto/help/emoji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s-tricks.com/forums/topic/horizontal-scroll-bar-issue-with-web-site-cutting-off-when-you-scroll-righ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forums.asp.net/t/2038146.aspx?Need+to+set+CSS+based+on+Brows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\AppData\Roaming\Microsoft\Templates\Curr&#237;culum%20v&#237;tae%20moderno%20con%20c&#243;digo%20QR.dotx" TargetMode="External"/></Relationships>
</file>

<file path=word/theme/theme1.xml><?xml version="1.0" encoding="utf-8"?>
<a:theme xmlns:a="http://schemas.openxmlformats.org/drawingml/2006/main" name="Office Theme">
  <a:themeElements>
    <a:clrScheme name="MS 403 Resu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FFFF00"/>
      </a:accent2>
      <a:accent3>
        <a:srgbClr val="00FF00"/>
      </a:accent3>
      <a:accent4>
        <a:srgbClr val="FF0066"/>
      </a:accent4>
      <a:accent5>
        <a:srgbClr val="FF9900"/>
      </a:accent5>
      <a:accent6>
        <a:srgbClr val="FF00FF"/>
      </a:accent6>
      <a:hlink>
        <a:srgbClr val="0000FF"/>
      </a:hlink>
      <a:folHlink>
        <a:srgbClr val="0000FF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0E6E57-93BE-4BB5-9D99-E0D255AD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 con código QR.dotx</Template>
  <TotalTime>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2020-02-23T14:17:00Z</dcterms:created>
  <dcterms:modified xsi:type="dcterms:W3CDTF">2020-02-23T19:53:00Z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